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B6" w:rsidRPr="000406A9" w:rsidRDefault="000406A9">
      <w:pPr>
        <w:rPr>
          <w:b/>
          <w:u w:val="single"/>
        </w:rPr>
      </w:pPr>
      <w:r w:rsidRPr="000406A9">
        <w:rPr>
          <w:b/>
          <w:u w:val="single"/>
        </w:rPr>
        <w:t>Requirements for BAFTA entry</w:t>
      </w:r>
      <w:r>
        <w:rPr>
          <w:b/>
          <w:u w:val="single"/>
        </w:rPr>
        <w:t xml:space="preserve"> - Graphics</w:t>
      </w:r>
    </w:p>
    <w:p w:rsidR="000406A9" w:rsidRPr="000406A9" w:rsidRDefault="000406A9">
      <w:pPr>
        <w:rPr>
          <w:color w:val="0070C0"/>
        </w:rPr>
      </w:pPr>
      <w:r w:rsidRPr="000406A9">
        <w:rPr>
          <w:color w:val="0070C0"/>
        </w:rPr>
        <w:t xml:space="preserve">-Player model with:  </w:t>
      </w:r>
      <w:r w:rsidRPr="001556F3">
        <w:rPr>
          <w:color w:val="92D050"/>
        </w:rPr>
        <w:t>speech animation</w:t>
      </w:r>
      <w:r w:rsidRPr="000406A9">
        <w:rPr>
          <w:color w:val="0070C0"/>
        </w:rPr>
        <w:t xml:space="preserve">, speech bars, health bars and </w:t>
      </w:r>
      <w:r w:rsidRPr="001556F3">
        <w:rPr>
          <w:color w:val="92D050"/>
        </w:rPr>
        <w:t>movement animations</w:t>
      </w:r>
    </w:p>
    <w:p w:rsidR="000406A9" w:rsidRPr="000406A9" w:rsidRDefault="000406A9">
      <w:pPr>
        <w:rPr>
          <w:color w:val="0070C0"/>
        </w:rPr>
      </w:pPr>
      <w:r w:rsidRPr="000406A9">
        <w:rPr>
          <w:color w:val="0070C0"/>
        </w:rPr>
        <w:t>-Enemy boss model with speech animation, speech bars, a health bar and movement animations</w:t>
      </w:r>
    </w:p>
    <w:p w:rsidR="000406A9" w:rsidRPr="000406A9" w:rsidRDefault="000406A9">
      <w:pPr>
        <w:rPr>
          <w:color w:val="0070C0"/>
        </w:rPr>
      </w:pPr>
      <w:r w:rsidRPr="000406A9">
        <w:rPr>
          <w:color w:val="0070C0"/>
        </w:rPr>
        <w:t>-Vehicle model with movement animation and a health bar</w:t>
      </w:r>
      <w:bookmarkStart w:id="0" w:name="_GoBack"/>
      <w:bookmarkEnd w:id="0"/>
    </w:p>
    <w:p w:rsidR="000406A9" w:rsidRPr="000406A9" w:rsidRDefault="000406A9">
      <w:pPr>
        <w:rPr>
          <w:color w:val="0070C0"/>
        </w:rPr>
      </w:pPr>
      <w:r w:rsidRPr="000406A9">
        <w:rPr>
          <w:color w:val="0070C0"/>
        </w:rPr>
        <w:t>-Backdrop model with a smooth transition – animated</w:t>
      </w:r>
    </w:p>
    <w:p w:rsidR="000406A9" w:rsidRPr="000406A9" w:rsidRDefault="000406A9">
      <w:pPr>
        <w:rPr>
          <w:color w:val="0070C0"/>
        </w:rPr>
      </w:pPr>
      <w:r w:rsidRPr="000406A9">
        <w:rPr>
          <w:color w:val="0070C0"/>
        </w:rPr>
        <w:t>-Obstacle models including waffle missile, walls and shields</w:t>
      </w:r>
    </w:p>
    <w:p w:rsidR="000406A9" w:rsidRDefault="000406A9"/>
    <w:p w:rsidR="000406A9" w:rsidRDefault="000406A9"/>
    <w:p w:rsidR="000406A9" w:rsidRDefault="000406A9"/>
    <w:p w:rsidR="000406A9" w:rsidRDefault="000406A9">
      <w:pPr>
        <w:rPr>
          <w:b/>
          <w:u w:val="single"/>
        </w:rPr>
      </w:pPr>
      <w:r>
        <w:rPr>
          <w:b/>
          <w:u w:val="single"/>
        </w:rPr>
        <w:t>Requirements for BAFTA entry – Code</w:t>
      </w:r>
    </w:p>
    <w:p w:rsidR="000406A9" w:rsidRDefault="000406A9">
      <w:pPr>
        <w:rPr>
          <w:color w:val="FF0000"/>
        </w:rPr>
      </w:pPr>
      <w:r>
        <w:rPr>
          <w:color w:val="FF0000"/>
        </w:rPr>
        <w:t>-Code for a moving backdrop</w:t>
      </w:r>
    </w:p>
    <w:p w:rsidR="000406A9" w:rsidRDefault="000406A9">
      <w:pPr>
        <w:rPr>
          <w:color w:val="FF0000"/>
        </w:rPr>
      </w:pPr>
      <w:r>
        <w:rPr>
          <w:color w:val="FF0000"/>
        </w:rPr>
        <w:t>-Enemy boss AI:</w:t>
      </w:r>
    </w:p>
    <w:p w:rsidR="000406A9" w:rsidRDefault="000406A9">
      <w:pPr>
        <w:rPr>
          <w:color w:val="FF0000"/>
        </w:rPr>
      </w:pPr>
      <w:r>
        <w:rPr>
          <w:color w:val="FF0000"/>
        </w:rPr>
        <w:tab/>
        <w:t>-If below 50% HP, more aggressive, faster attacks</w:t>
      </w:r>
    </w:p>
    <w:p w:rsidR="000406A9" w:rsidRDefault="000406A9">
      <w:pPr>
        <w:rPr>
          <w:color w:val="FF0000"/>
        </w:rPr>
      </w:pPr>
      <w:r>
        <w:rPr>
          <w:color w:val="FF0000"/>
        </w:rPr>
        <w:tab/>
        <w:t>-Charging every 10 – 20 seconds and firing every 2-5 seconds</w:t>
      </w:r>
    </w:p>
    <w:p w:rsidR="001556F3" w:rsidRDefault="001556F3">
      <w:pPr>
        <w:rPr>
          <w:color w:val="FF0000"/>
        </w:rPr>
      </w:pPr>
      <w:r>
        <w:rPr>
          <w:color w:val="FF0000"/>
        </w:rPr>
        <w:tab/>
        <w:t>-HP bar and variable</w:t>
      </w:r>
    </w:p>
    <w:p w:rsidR="000406A9" w:rsidRDefault="000406A9">
      <w:pPr>
        <w:rPr>
          <w:color w:val="FF0000"/>
        </w:rPr>
      </w:pPr>
      <w:r>
        <w:rPr>
          <w:color w:val="FF0000"/>
        </w:rPr>
        <w:t>-Vehicle:</w:t>
      </w:r>
    </w:p>
    <w:p w:rsidR="000406A9" w:rsidRDefault="000406A9" w:rsidP="000406A9">
      <w:pPr>
        <w:ind w:firstLine="720"/>
        <w:rPr>
          <w:color w:val="FF0000"/>
        </w:rPr>
      </w:pPr>
      <w:r>
        <w:rPr>
          <w:color w:val="FF0000"/>
        </w:rPr>
        <w:t>-moving across the y-axis with 3 total assets (up, down, stationary)</w:t>
      </w:r>
    </w:p>
    <w:p w:rsidR="000406A9" w:rsidRDefault="000406A9" w:rsidP="000406A9">
      <w:pPr>
        <w:ind w:firstLine="720"/>
        <w:rPr>
          <w:color w:val="FF0000"/>
        </w:rPr>
      </w:pPr>
      <w:r>
        <w:rPr>
          <w:color w:val="FF0000"/>
        </w:rPr>
        <w:t>-Shooting animation (1 missile asset moving across x-axis)</w:t>
      </w:r>
    </w:p>
    <w:p w:rsidR="000406A9" w:rsidRDefault="000406A9" w:rsidP="000406A9">
      <w:pPr>
        <w:ind w:firstLine="720"/>
        <w:rPr>
          <w:color w:val="FF0000"/>
        </w:rPr>
      </w:pPr>
      <w:r>
        <w:rPr>
          <w:color w:val="FF0000"/>
        </w:rPr>
        <w:t>-Hit marker asset implementation and vehicle HP (+ bar)</w:t>
      </w:r>
    </w:p>
    <w:p w:rsidR="000406A9" w:rsidRDefault="000406A9" w:rsidP="000406A9">
      <w:pPr>
        <w:rPr>
          <w:color w:val="FF0000"/>
        </w:rPr>
      </w:pPr>
      <w:r>
        <w:rPr>
          <w:color w:val="FF0000"/>
        </w:rPr>
        <w:t>-Player:</w:t>
      </w:r>
    </w:p>
    <w:p w:rsidR="000406A9" w:rsidRDefault="000406A9" w:rsidP="000406A9">
      <w:pPr>
        <w:rPr>
          <w:color w:val="FF0000"/>
        </w:rPr>
      </w:pPr>
      <w:r>
        <w:rPr>
          <w:color w:val="FF0000"/>
        </w:rPr>
        <w:tab/>
        <w:t>-HP bar and variable</w:t>
      </w:r>
    </w:p>
    <w:p w:rsidR="001556F3" w:rsidRDefault="001556F3" w:rsidP="000406A9">
      <w:pPr>
        <w:rPr>
          <w:color w:val="FF0000"/>
        </w:rPr>
      </w:pPr>
      <w:r>
        <w:rPr>
          <w:color w:val="FF0000"/>
        </w:rPr>
        <w:tab/>
        <w:t>-movement code (x-axis and y-axis (jumping))</w:t>
      </w:r>
    </w:p>
    <w:p w:rsidR="001556F3" w:rsidRDefault="001556F3" w:rsidP="000406A9">
      <w:pPr>
        <w:rPr>
          <w:color w:val="FF0000"/>
        </w:rPr>
      </w:pPr>
      <w:r>
        <w:rPr>
          <w:color w:val="FF0000"/>
        </w:rPr>
        <w:tab/>
        <w:t>-Idle code (2 assets)</w:t>
      </w:r>
    </w:p>
    <w:p w:rsidR="001556F3" w:rsidRPr="000406A9" w:rsidRDefault="001556F3" w:rsidP="000406A9">
      <w:pPr>
        <w:rPr>
          <w:color w:val="FF0000"/>
        </w:rPr>
      </w:pPr>
      <w:r>
        <w:rPr>
          <w:color w:val="FF0000"/>
        </w:rPr>
        <w:tab/>
        <w:t>-Speech Code (2 assets)</w:t>
      </w:r>
    </w:p>
    <w:sectPr w:rsidR="001556F3" w:rsidRPr="0004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A9"/>
    <w:rsid w:val="000406A9"/>
    <w:rsid w:val="001556F3"/>
    <w:rsid w:val="00324FA1"/>
    <w:rsid w:val="0086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BFB6E-DFA3-4E2F-A7F3-93112E0D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72503E5E</Template>
  <TotalTime>27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Congleton High School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Parkin</dc:creator>
  <cp:keywords/>
  <dc:description/>
  <cp:lastModifiedBy>James Parkin</cp:lastModifiedBy>
  <cp:revision>1</cp:revision>
  <dcterms:created xsi:type="dcterms:W3CDTF">2019-02-05T15:31:00Z</dcterms:created>
  <dcterms:modified xsi:type="dcterms:W3CDTF">2019-02-05T15:58:00Z</dcterms:modified>
</cp:coreProperties>
</file>